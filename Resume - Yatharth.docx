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F1BE4B5" w14:textId="77777777" w:rsidTr="00C420C8">
        <w:tc>
          <w:tcPr>
            <w:tcW w:w="3023" w:type="dxa"/>
          </w:tcPr>
          <w:p w14:paraId="00175AF5" w14:textId="4E9F6D1A" w:rsidR="00C420C8" w:rsidRDefault="004F46C1" w:rsidP="00847DAA">
            <w:pPr>
              <w:pStyle w:val="Heading1"/>
              <w:jc w:val="left"/>
            </w:pPr>
            <w:r>
              <w:t>YATHARTH sAXENA</w:t>
            </w:r>
          </w:p>
          <w:p w14:paraId="55294E18" w14:textId="3C956173" w:rsidR="00BF19C7" w:rsidRDefault="00BF19C7" w:rsidP="00847DAA">
            <w:pPr>
              <w:pStyle w:val="Heading1"/>
              <w:jc w:val="left"/>
            </w:pPr>
          </w:p>
          <w:p w14:paraId="1B092579" w14:textId="77777777" w:rsidR="00C420C8" w:rsidRPr="00C420C8" w:rsidRDefault="00C420C8" w:rsidP="00847DAA">
            <w:pPr>
              <w:pStyle w:val="Graphic"/>
              <w:jc w:val="left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9B91C4B" wp14:editId="0D7F4509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2250D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8EF5CD6" w14:textId="77777777" w:rsidR="00C420C8" w:rsidRDefault="00AA6805" w:rsidP="00847DAA">
            <w:pPr>
              <w:pStyle w:val="Heading3"/>
              <w:jc w:val="left"/>
            </w:pPr>
            <w:sdt>
              <w:sdtPr>
                <w:alias w:val="Enter email:"/>
                <w:tag w:val="Enter email:"/>
                <w:id w:val="1159736844"/>
                <w:placeholder>
                  <w:docPart w:val="26D095A1E5E443D38E3E409ED68E35C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14:paraId="21C968F7" w14:textId="77777777" w:rsidR="00420144" w:rsidRPr="00C420C8" w:rsidRDefault="00AA6805" w:rsidP="00847DAA">
            <w:pPr>
              <w:pStyle w:val="Heading3"/>
              <w:jc w:val="left"/>
            </w:pPr>
            <w:hyperlink r:id="rId7" w:history="1">
              <w:r w:rsidR="00420144" w:rsidRPr="00F32DB3">
                <w:rPr>
                  <w:rStyle w:val="Hyperlink"/>
                </w:rPr>
                <w:t>y.s.saxena7@gmail.com</w:t>
              </w:r>
            </w:hyperlink>
          </w:p>
          <w:p w14:paraId="46CCA2CC" w14:textId="77777777" w:rsidR="00C420C8" w:rsidRPr="00C420C8" w:rsidRDefault="00C420C8" w:rsidP="00847DAA">
            <w:pPr>
              <w:pStyle w:val="Graphic"/>
              <w:jc w:val="left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688314D" wp14:editId="11D8384F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1286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8E487F" w14:textId="77777777" w:rsidR="00C420C8" w:rsidRDefault="00AA6805" w:rsidP="00847DAA">
            <w:pPr>
              <w:pStyle w:val="Heading3"/>
              <w:jc w:val="left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D417266A7CA440F0AC009AC3019D3D53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14:paraId="7480088D" w14:textId="77777777" w:rsidR="00420144" w:rsidRPr="00C420C8" w:rsidRDefault="004F46C1" w:rsidP="00847DAA">
            <w:pPr>
              <w:pStyle w:val="Heading3"/>
              <w:jc w:val="left"/>
            </w:pPr>
            <w:r>
              <w:t>+91-9755862100</w:t>
            </w:r>
          </w:p>
          <w:p w14:paraId="6ED4EFF2" w14:textId="77777777" w:rsidR="00C420C8" w:rsidRPr="00C420C8" w:rsidRDefault="00C420C8" w:rsidP="00847DAA">
            <w:pPr>
              <w:pStyle w:val="Graphic"/>
              <w:jc w:val="left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EF4E04E" wp14:editId="034DCD42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811A9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A061850" w14:textId="77777777" w:rsidR="00C420C8" w:rsidRDefault="00AA6805" w:rsidP="00847DAA">
            <w:pPr>
              <w:pStyle w:val="Heading3"/>
              <w:jc w:val="left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16BA8728E5C4435886312CA3E8EE5DD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p w14:paraId="56DFA993" w14:textId="77777777" w:rsidR="0058442B" w:rsidRPr="00C420C8" w:rsidRDefault="00AA6805" w:rsidP="00847DAA">
            <w:pPr>
              <w:pStyle w:val="Heading3"/>
              <w:jc w:val="left"/>
            </w:pPr>
            <w:hyperlink r:id="rId8" w:history="1">
              <w:r w:rsidR="0058442B" w:rsidRPr="00F32DB3">
                <w:rPr>
                  <w:rStyle w:val="Hyperlink"/>
                </w:rPr>
                <w:t>https://www.linkedin.com/in/yatharth-saxena-03bb81155/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741CC6EB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D7957A0" w14:textId="77777777" w:rsidR="00D241A9" w:rsidRDefault="00D241A9" w:rsidP="00847DAA">
                  <w:pPr>
                    <w:pStyle w:val="Heading3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Languages</w:t>
                  </w:r>
                </w:p>
                <w:p w14:paraId="13236C32" w14:textId="77777777" w:rsidR="00D241A9" w:rsidRDefault="00D241A9" w:rsidP="00847DAA">
                  <w:pPr>
                    <w:pStyle w:val="Heading3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  <w:p w14:paraId="50FA7030" w14:textId="77777777" w:rsidR="00D241A9" w:rsidRDefault="00D241A9" w:rsidP="00847DAA">
                  <w:pPr>
                    <w:pStyle w:val="Heading3"/>
                    <w:numPr>
                      <w:ilvl w:val="0"/>
                      <w:numId w:val="16"/>
                    </w:numPr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english</w:t>
                  </w:r>
                </w:p>
                <w:p w14:paraId="32AEB9DB" w14:textId="77777777" w:rsidR="00C420C8" w:rsidRPr="00D241A9" w:rsidRDefault="00D241A9" w:rsidP="00847DAA">
                  <w:pPr>
                    <w:pStyle w:val="Heading3"/>
                    <w:numPr>
                      <w:ilvl w:val="0"/>
                      <w:numId w:val="16"/>
                    </w:numPr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hindi</w:t>
                  </w:r>
                </w:p>
              </w:tc>
            </w:tr>
            <w:tr w:rsidR="00C420C8" w:rsidRPr="005152F2" w14:paraId="5AFE5FA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F0826B3" w14:textId="77777777" w:rsidR="00C420C8" w:rsidRDefault="00AA6805" w:rsidP="00847DAA">
                  <w:pPr>
                    <w:pStyle w:val="Heading3"/>
                    <w:jc w:val="left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4653F9932CB4AFD9F6928594B6687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46C16849" w14:textId="77777777" w:rsidR="00C420C8" w:rsidRDefault="00C420C8" w:rsidP="00847DAA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5AC803F0" wp14:editId="464BF96A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81A5162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8DF564B" w14:textId="226475E8" w:rsidR="00CE4DE7" w:rsidRDefault="0009226F" w:rsidP="00847DAA">
                  <w:pPr>
                    <w:jc w:val="left"/>
                  </w:pPr>
                  <w:r>
                    <w:t>To get real life experience of solving problem</w:t>
                  </w:r>
                  <w:r w:rsidR="009D4579">
                    <w:t>s</w:t>
                  </w:r>
                  <w:r>
                    <w:t xml:space="preserve"> in data analytics and machine learning.</w:t>
                  </w:r>
                </w:p>
              </w:tc>
            </w:tr>
            <w:tr w:rsidR="00C420C8" w:rsidRPr="005152F2" w14:paraId="4821E49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BA84C6D" w14:textId="77777777" w:rsidR="00C420C8" w:rsidRDefault="00AA6805" w:rsidP="00847DAA">
                  <w:pPr>
                    <w:pStyle w:val="Heading3"/>
                    <w:jc w:val="left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321E4EB7CCF41EF96489056960E22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3288EBBB" w14:textId="77777777" w:rsidR="00C420C8" w:rsidRPr="005A7E57" w:rsidRDefault="00C420C8" w:rsidP="00847DAA">
                  <w:pPr>
                    <w:pStyle w:val="GraphicLine"/>
                    <w:jc w:val="left"/>
                  </w:pPr>
                  <w:r>
                    <mc:AlternateContent>
                      <mc:Choice Requires="wps">
                        <w:drawing>
                          <wp:inline distT="0" distB="0" distL="0" distR="0" wp14:anchorId="6BAC1F36" wp14:editId="4536544D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FD6509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9C841C5" w14:textId="77777777" w:rsidR="00C420C8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C</w:t>
                  </w:r>
                </w:p>
                <w:p w14:paraId="228FFE6E" w14:textId="12E5DD7B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C++</w:t>
                  </w:r>
                </w:p>
                <w:p w14:paraId="176E85FD" w14:textId="77A86530" w:rsidR="005A5705" w:rsidRDefault="005A5705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Data Structures and Algorithms</w:t>
                  </w:r>
                </w:p>
                <w:p w14:paraId="123EC9EB" w14:textId="1AFCB9F1" w:rsidR="008B0683" w:rsidRDefault="008B0683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Django</w:t>
                  </w:r>
                </w:p>
                <w:p w14:paraId="09208FF7" w14:textId="77777777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Python</w:t>
                  </w:r>
                </w:p>
                <w:p w14:paraId="413FAD94" w14:textId="77777777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Java</w:t>
                  </w:r>
                </w:p>
                <w:p w14:paraId="7A65EE90" w14:textId="444215D4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Machine Learning</w:t>
                  </w:r>
                </w:p>
                <w:p w14:paraId="364C41A7" w14:textId="38D74482" w:rsidR="003C5706" w:rsidRDefault="003C5706" w:rsidP="003C570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Database Management System</w:t>
                  </w:r>
                </w:p>
                <w:p w14:paraId="356BFFC7" w14:textId="746AD7C9" w:rsidR="001362A2" w:rsidRDefault="001362A2" w:rsidP="003C570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SQL</w:t>
                  </w:r>
                </w:p>
                <w:p w14:paraId="337E0FC3" w14:textId="77777777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HTML</w:t>
                  </w:r>
                </w:p>
                <w:p w14:paraId="062F72A7" w14:textId="77777777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CSS</w:t>
                  </w:r>
                </w:p>
                <w:p w14:paraId="654E16BB" w14:textId="77777777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Bootstrap</w:t>
                  </w:r>
                </w:p>
                <w:p w14:paraId="7FCAE842" w14:textId="33AB73D1" w:rsidR="0009226F" w:rsidRDefault="0009226F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Java Script</w:t>
                  </w:r>
                </w:p>
                <w:p w14:paraId="1513C42E" w14:textId="35D5DF3F" w:rsidR="0009226F" w:rsidRDefault="00F35975" w:rsidP="00E320D6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>AJA</w:t>
                  </w:r>
                  <w:r w:rsidR="00E320D6">
                    <w:t>X</w:t>
                  </w:r>
                </w:p>
                <w:p w14:paraId="3C70A2CA" w14:textId="350E10D4" w:rsidR="00ED3F44" w:rsidRPr="005152F2" w:rsidRDefault="00ED3F44" w:rsidP="00847DAA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</w:pPr>
                  <w:r>
                    <w:t xml:space="preserve">MS </w:t>
                  </w:r>
                  <w:r w:rsidR="008B0683">
                    <w:t>Office (</w:t>
                  </w:r>
                  <w:r>
                    <w:t>Power Point, Word, Excel)</w:t>
                  </w:r>
                </w:p>
              </w:tc>
            </w:tr>
          </w:tbl>
          <w:p w14:paraId="574C54F1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7803B29C" w14:textId="77777777" w:rsidTr="0009226F">
              <w:trPr>
                <w:trHeight w:val="1276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638FB2" w14:textId="77777777" w:rsidR="00C420C8" w:rsidRPr="005152F2" w:rsidRDefault="00AA6805" w:rsidP="00847DAA">
                  <w:pPr>
                    <w:pStyle w:val="Heading2"/>
                    <w:jc w:val="left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DEAA714B8754FFA98CA7C44FD6C50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548C79F4" w14:textId="0D75C485" w:rsidR="00C420C8" w:rsidRDefault="001A28C4" w:rsidP="00847DAA">
                  <w:pPr>
                    <w:jc w:val="left"/>
                    <w:rPr>
                      <w:sz w:val="24"/>
                    </w:rPr>
                  </w:pPr>
                  <w:r w:rsidRPr="0058442B">
                    <w:rPr>
                      <w:sz w:val="24"/>
                    </w:rPr>
                    <w:t>Fresher (</w:t>
                  </w:r>
                  <w:r w:rsidR="004F46C1" w:rsidRPr="0058442B">
                    <w:rPr>
                      <w:sz w:val="24"/>
                    </w:rPr>
                    <w:t>Student)</w:t>
                  </w:r>
                </w:p>
                <w:p w14:paraId="65CCA012" w14:textId="261F7271" w:rsidR="0075425D" w:rsidRDefault="0075425D" w:rsidP="0075425D">
                  <w:pPr>
                    <w:pStyle w:val="ListParagraph"/>
                    <w:numPr>
                      <w:ilvl w:val="0"/>
                      <w:numId w:val="18"/>
                    </w:numPr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Intern at LearnToSkill as </w:t>
                  </w:r>
                  <w:r w:rsidR="004314E8">
                    <w:rPr>
                      <w:sz w:val="24"/>
                    </w:rPr>
                    <w:t>Web Developer</w:t>
                  </w:r>
                  <w:r>
                    <w:rPr>
                      <w:sz w:val="24"/>
                    </w:rPr>
                    <w:t>, through Internshala.</w:t>
                  </w:r>
                </w:p>
                <w:p w14:paraId="523D3D3F" w14:textId="7F7BED28" w:rsidR="00341B88" w:rsidRDefault="00AA6805" w:rsidP="00341B88">
                  <w:pPr>
                    <w:pStyle w:val="ListParagraph"/>
                    <w:jc w:val="left"/>
                    <w:rPr>
                      <w:rStyle w:val="Hyperlink"/>
                    </w:rPr>
                  </w:pPr>
                  <w:hyperlink r:id="rId9" w:history="1">
                    <w:r w:rsidR="00D82E65" w:rsidRPr="00EA303C">
                      <w:rPr>
                        <w:rStyle w:val="Hyperlink"/>
                      </w:rPr>
                      <w:t>https://internshala.com/student/certificate/18688393/C62CEFDA-21E1-177D-B9DC-8DB4157B4364</w:t>
                    </w:r>
                  </w:hyperlink>
                </w:p>
                <w:p w14:paraId="5046090C" w14:textId="29D5F265" w:rsidR="00341B88" w:rsidRPr="00341B88" w:rsidRDefault="00341B88" w:rsidP="00341B88"/>
                <w:p w14:paraId="524F178D" w14:textId="273DD5F0" w:rsidR="00341B88" w:rsidRDefault="00341B88" w:rsidP="00341B88">
                  <w:pPr>
                    <w:jc w:val="left"/>
                    <w:rPr>
                      <w:sz w:val="24"/>
                      <w:szCs w:val="24"/>
                    </w:rPr>
                  </w:pPr>
                  <w:r w:rsidRPr="00341B88">
                    <w:rPr>
                      <w:sz w:val="24"/>
                      <w:szCs w:val="24"/>
                    </w:rPr>
                    <w:t>About me</w:t>
                  </w:r>
                  <w:r>
                    <w:rPr>
                      <w:sz w:val="24"/>
                      <w:szCs w:val="24"/>
                    </w:rPr>
                    <w:t>-</w:t>
                  </w:r>
                  <w:bookmarkStart w:id="0" w:name="_GoBack"/>
                  <w:bookmarkEnd w:id="0"/>
                </w:p>
                <w:p w14:paraId="78E55670" w14:textId="77777777" w:rsidR="00341B88" w:rsidRDefault="00341B88" w:rsidP="00341B88">
                  <w:pPr>
                    <w:jc w:val="left"/>
                    <w:rPr>
                      <w:sz w:val="24"/>
                      <w:szCs w:val="24"/>
                    </w:rPr>
                  </w:pPr>
                </w:p>
                <w:p w14:paraId="72703A3B" w14:textId="3569FCCA" w:rsidR="00341B88" w:rsidRPr="00341B88" w:rsidRDefault="00341B88" w:rsidP="00341B88">
                  <w:pPr>
                    <w:jc w:val="both"/>
                    <w:rPr>
                      <w:sz w:val="24"/>
                      <w:szCs w:val="24"/>
                    </w:rPr>
                  </w:pPr>
                  <w:r w:rsidRPr="00341B88">
                    <w:rPr>
                      <w:sz w:val="24"/>
                      <w:szCs w:val="24"/>
                    </w:rPr>
                    <w:t xml:space="preserve">Competitive Coding and Strong Problem Solving </w:t>
                  </w:r>
                  <w:r>
                    <w:rPr>
                      <w:sz w:val="24"/>
                      <w:szCs w:val="24"/>
                    </w:rPr>
                    <w:t>are my primary skills.</w:t>
                  </w:r>
                </w:p>
                <w:p w14:paraId="12A5B2F6" w14:textId="1568CF85" w:rsidR="00341B88" w:rsidRDefault="00341B88" w:rsidP="00341B88">
                  <w:pPr>
                    <w:jc w:val="both"/>
                  </w:pPr>
                  <w:r w:rsidRPr="00341B88">
                    <w:t>I am a competi</w:t>
                  </w:r>
                  <w:r>
                    <w:t>ti</w:t>
                  </w:r>
                  <w:r w:rsidRPr="00341B88">
                    <w:t>ve programmer in C++ and have my hands clean on Data Structures and Algorithms which allow me to put better and faster logic during development also. I have qualified ICPC for two regions.</w:t>
                  </w:r>
                </w:p>
                <w:p w14:paraId="550A1BA3" w14:textId="77777777" w:rsidR="00341B88" w:rsidRPr="00341B88" w:rsidRDefault="00341B88" w:rsidP="00341B88">
                  <w:pPr>
                    <w:jc w:val="left"/>
                  </w:pPr>
                </w:p>
                <w:p w14:paraId="7B8FA9F2" w14:textId="2356C1A2" w:rsidR="00161A15" w:rsidRDefault="00161A15" w:rsidP="00847DAA">
                  <w:pPr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Achievements-</w:t>
                  </w:r>
                </w:p>
                <w:p w14:paraId="330DBC6D" w14:textId="70D0D5EC" w:rsidR="00161A15" w:rsidRPr="00161A15" w:rsidRDefault="00161A15" w:rsidP="00161A15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Qualifies for </w:t>
                  </w:r>
                  <w:r w:rsidRPr="00161A15"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>International Collegiate Programming Contest</w:t>
                  </w:r>
                  <w:r>
                    <w:rPr>
                      <w:rFonts w:ascii="Arial" w:hAnsi="Arial" w:cs="Arial"/>
                      <w:sz w:val="24"/>
                      <w:szCs w:val="24"/>
                      <w:shd w:val="clear" w:color="auto" w:fill="FFFFFF"/>
                    </w:rPr>
                    <w:t xml:space="preserve"> (</w:t>
                  </w:r>
                  <w:r w:rsidRPr="00161A15">
                    <w:rPr>
                      <w:sz w:val="24"/>
                      <w:szCs w:val="24"/>
                    </w:rPr>
                    <w:t>ICPC</w:t>
                  </w:r>
                  <w:r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</w:rPr>
                    <w:t xml:space="preserve"> regionals for Amritapuri and Kharagpur Regions. Team name- cloud_infinity</w:t>
                  </w:r>
                </w:p>
                <w:p w14:paraId="726BD710" w14:textId="201FC036" w:rsidR="00161A15" w:rsidRDefault="00AA680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  <w:hyperlink r:id="rId10" w:history="1">
                    <w:r w:rsidR="00161A15" w:rsidRPr="00245964">
                      <w:rPr>
                        <w:rStyle w:val="Hyperlink"/>
                        <w:sz w:val="24"/>
                      </w:rPr>
                      <w:t>https://www.codechef.com/rankings/ACMIND18?filterBy=Institution%3DABV%20-%20Indian%20Institute%20of%20Information%20Technology%20and%20Management%20Gwalior&amp;order=asc&amp;sortBy=rank</w:t>
                    </w:r>
                  </w:hyperlink>
                </w:p>
                <w:p w14:paraId="28E60395" w14:textId="7D1D9CD9" w:rsidR="00161A15" w:rsidRDefault="00161A1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</w:p>
                <w:p w14:paraId="74172ABD" w14:textId="13ECCB17" w:rsidR="00161A15" w:rsidRDefault="00161A15" w:rsidP="00161A15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Rank 155/250 in Amritapuri Region</w:t>
                  </w:r>
                </w:p>
                <w:p w14:paraId="7E380040" w14:textId="6F3D76F6" w:rsidR="00161A15" w:rsidRDefault="00AA680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  <w:hyperlink r:id="rId11" w:history="1">
                    <w:r w:rsidR="00161A15" w:rsidRPr="00245964">
                      <w:rPr>
                        <w:rStyle w:val="Hyperlink"/>
                        <w:sz w:val="24"/>
                      </w:rPr>
                      <w:t>https://www.codechef.com/public/rankings/ACM18AMR</w:t>
                    </w:r>
                  </w:hyperlink>
                </w:p>
                <w:p w14:paraId="1264CABE" w14:textId="77777777" w:rsidR="00161A15" w:rsidRDefault="00161A1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</w:p>
                <w:p w14:paraId="6320E1F4" w14:textId="0FE65558" w:rsidR="00161A15" w:rsidRDefault="00161A15" w:rsidP="00161A15">
                  <w:pPr>
                    <w:pStyle w:val="ListParagraph"/>
                    <w:numPr>
                      <w:ilvl w:val="0"/>
                      <w:numId w:val="17"/>
                    </w:numPr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Rank 55/200 in Kharagpur Region</w:t>
                  </w:r>
                </w:p>
                <w:p w14:paraId="6B0DED45" w14:textId="7EB564BB" w:rsidR="00161A15" w:rsidRDefault="00AA680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  <w:hyperlink r:id="rId12" w:history="1">
                    <w:r w:rsidR="00161A15" w:rsidRPr="00245964">
                      <w:rPr>
                        <w:rStyle w:val="Hyperlink"/>
                        <w:sz w:val="24"/>
                      </w:rPr>
                      <w:t>https://www.codechef.com/public/rankings/ACM18KGP</w:t>
                    </w:r>
                  </w:hyperlink>
                </w:p>
                <w:p w14:paraId="4AED3D5A" w14:textId="77777777" w:rsidR="00161A15" w:rsidRPr="00161A15" w:rsidRDefault="00161A15" w:rsidP="00161A15">
                  <w:pPr>
                    <w:pStyle w:val="ListParagraph"/>
                    <w:jc w:val="left"/>
                    <w:rPr>
                      <w:sz w:val="24"/>
                    </w:rPr>
                  </w:pPr>
                </w:p>
                <w:p w14:paraId="2C2F5AC3" w14:textId="195547C8" w:rsidR="0009226F" w:rsidRDefault="0009226F" w:rsidP="00847DAA">
                  <w:pPr>
                    <w:jc w:val="left"/>
                    <w:rPr>
                      <w:sz w:val="28"/>
                    </w:rPr>
                  </w:pPr>
                  <w:r w:rsidRPr="0058442B">
                    <w:rPr>
                      <w:sz w:val="28"/>
                    </w:rPr>
                    <w:t>Projects-</w:t>
                  </w:r>
                </w:p>
                <w:p w14:paraId="77AF8178" w14:textId="670B613F" w:rsidR="00FA6DE4" w:rsidRDefault="00FA6DE4" w:rsidP="00FA6DE4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E320D6">
                    <w:rPr>
                      <w:sz w:val="24"/>
                      <w:szCs w:val="24"/>
                    </w:rPr>
                    <w:lastRenderedPageBreak/>
                    <w:t>Koe Ne Katachi – A web interface based on Django for real-time conversion of Indian Sign Language to audio and vice versa using deep learning models. (</w:t>
                  </w:r>
                  <w:r w:rsidR="004E19DF">
                    <w:rPr>
                      <w:sz w:val="24"/>
                      <w:szCs w:val="24"/>
                    </w:rPr>
                    <w:t>In - Progress</w:t>
                  </w:r>
                  <w:r w:rsidRPr="00E320D6">
                    <w:rPr>
                      <w:sz w:val="24"/>
                      <w:szCs w:val="24"/>
                    </w:rPr>
                    <w:t>)</w:t>
                  </w:r>
                </w:p>
                <w:p w14:paraId="63DA4846" w14:textId="77777777" w:rsidR="004E19DF" w:rsidRPr="00E320D6" w:rsidRDefault="004E19DF" w:rsidP="004E19DF">
                  <w:pPr>
                    <w:pStyle w:val="ListParagraph"/>
                    <w:jc w:val="left"/>
                    <w:rPr>
                      <w:sz w:val="24"/>
                      <w:szCs w:val="24"/>
                    </w:rPr>
                  </w:pPr>
                </w:p>
                <w:p w14:paraId="3B59AE2A" w14:textId="3668E252" w:rsidR="00FA6DE4" w:rsidRDefault="008B6C47" w:rsidP="008B6C47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E320D6">
                    <w:rPr>
                      <w:sz w:val="24"/>
                      <w:szCs w:val="24"/>
                    </w:rPr>
                    <w:t>Ecommerce Website using Django/Python</w:t>
                  </w:r>
                </w:p>
                <w:p w14:paraId="7172F4C4" w14:textId="77777777" w:rsidR="008644D3" w:rsidRPr="008644D3" w:rsidRDefault="008644D3" w:rsidP="008644D3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3361A19" w14:textId="77777777" w:rsidR="008644D3" w:rsidRDefault="008644D3" w:rsidP="008B6C47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Online Gate Pass for students in college to avoid hand work by guards and authorities,</w:t>
                  </w:r>
                </w:p>
                <w:p w14:paraId="3D94047A" w14:textId="77777777" w:rsidR="008644D3" w:rsidRPr="008644D3" w:rsidRDefault="008644D3" w:rsidP="008644D3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0BF2ECA" w14:textId="36FA6BB2" w:rsidR="008644D3" w:rsidRDefault="00AA6805" w:rsidP="008644D3">
                  <w:pPr>
                    <w:pStyle w:val="ListParagraph"/>
                    <w:jc w:val="left"/>
                    <w:rPr>
                      <w:sz w:val="24"/>
                      <w:szCs w:val="24"/>
                    </w:rPr>
                  </w:pPr>
                  <w:hyperlink r:id="rId13" w:history="1">
                    <w:r w:rsidR="008644D3">
                      <w:rPr>
                        <w:rStyle w:val="Hyperlink"/>
                      </w:rPr>
                      <w:t>https://github.com/yatharth77/Gate-Pass</w:t>
                    </w:r>
                  </w:hyperlink>
                  <w:r w:rsidR="008644D3">
                    <w:rPr>
                      <w:sz w:val="24"/>
                      <w:szCs w:val="24"/>
                    </w:rPr>
                    <w:t xml:space="preserve"> </w:t>
                  </w:r>
                </w:p>
                <w:p w14:paraId="4A1710A6" w14:textId="338B07E9" w:rsidR="004E19DF" w:rsidRPr="00E320D6" w:rsidRDefault="004E19DF" w:rsidP="004E19DF">
                  <w:pPr>
                    <w:pStyle w:val="ListParagraph"/>
                    <w:jc w:val="left"/>
                    <w:rPr>
                      <w:sz w:val="24"/>
                      <w:szCs w:val="24"/>
                    </w:rPr>
                  </w:pPr>
                </w:p>
                <w:p w14:paraId="6B316AEE" w14:textId="1BE5C4B0" w:rsidR="00FA6DE4" w:rsidRPr="00E320D6" w:rsidRDefault="00FA6DE4" w:rsidP="00FA6DE4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E320D6">
                    <w:rPr>
                      <w:sz w:val="24"/>
                      <w:szCs w:val="24"/>
                    </w:rPr>
                    <w:t>Blog website built using Django</w:t>
                  </w:r>
                  <w:r w:rsidR="008B6C47" w:rsidRPr="00E320D6">
                    <w:rPr>
                      <w:sz w:val="24"/>
                      <w:szCs w:val="24"/>
                    </w:rPr>
                    <w:t>/Python</w:t>
                  </w:r>
                  <w:r w:rsidRPr="00E320D6">
                    <w:rPr>
                      <w:sz w:val="24"/>
                      <w:szCs w:val="24"/>
                    </w:rPr>
                    <w:t>.</w:t>
                  </w:r>
                </w:p>
                <w:p w14:paraId="58B749CF" w14:textId="4D2BF2F7" w:rsidR="000E30B2" w:rsidRDefault="00AA6805" w:rsidP="000E30B2">
                  <w:pPr>
                    <w:pStyle w:val="ListParagraph"/>
                    <w:jc w:val="left"/>
                  </w:pPr>
                  <w:hyperlink r:id="rId14" w:history="1">
                    <w:r w:rsidR="000E30B2">
                      <w:rPr>
                        <w:rStyle w:val="Hyperlink"/>
                      </w:rPr>
                      <w:t>https://github.com/yatharth77/My-Blog</w:t>
                    </w:r>
                  </w:hyperlink>
                </w:p>
                <w:p w14:paraId="2A14C8D8" w14:textId="77777777" w:rsidR="004E19DF" w:rsidRPr="00FA6DE4" w:rsidRDefault="004E19DF" w:rsidP="000E30B2">
                  <w:pPr>
                    <w:pStyle w:val="ListParagraph"/>
                    <w:jc w:val="left"/>
                    <w:rPr>
                      <w:sz w:val="28"/>
                    </w:rPr>
                  </w:pPr>
                </w:p>
                <w:p w14:paraId="5DC7A583" w14:textId="66E4C961" w:rsidR="00B72DAB" w:rsidRPr="00E320D6" w:rsidRDefault="00B72DAB" w:rsidP="00B72DAB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320D6">
                    <w:rPr>
                      <w:rFonts w:asciiTheme="majorHAnsi" w:hAnsiTheme="majorHAnsi" w:cs="Segoe UI"/>
                      <w:color w:val="24292E"/>
                      <w:sz w:val="24"/>
                      <w:szCs w:val="24"/>
                      <w:shd w:val="clear" w:color="auto" w:fill="FFFFFF"/>
                    </w:rPr>
                    <w:t>A replica of OLX site. (Django, HTML, CSS, BOOTSTRAP, JAVASCRIPT)</w:t>
                  </w:r>
                </w:p>
                <w:p w14:paraId="720E6F0B" w14:textId="1CA58050" w:rsidR="00B72DAB" w:rsidRDefault="00AA6805" w:rsidP="00B72DAB">
                  <w:pPr>
                    <w:pStyle w:val="ListParagraph"/>
                    <w:jc w:val="left"/>
                    <w:rPr>
                      <w:rStyle w:val="Hyperlink"/>
                    </w:rPr>
                  </w:pPr>
                  <w:hyperlink r:id="rId15" w:history="1">
                    <w:r w:rsidR="00B72DAB">
                      <w:rPr>
                        <w:rStyle w:val="Hyperlink"/>
                      </w:rPr>
                      <w:t>https://github.com/yatharth77/OLX</w:t>
                    </w:r>
                  </w:hyperlink>
                </w:p>
                <w:p w14:paraId="14384140" w14:textId="77777777" w:rsidR="004E19DF" w:rsidRDefault="004E19DF" w:rsidP="00B72DAB">
                  <w:pPr>
                    <w:pStyle w:val="ListParagraph"/>
                    <w:jc w:val="left"/>
                    <w:rPr>
                      <w:rStyle w:val="Hyperlink"/>
                    </w:rPr>
                  </w:pPr>
                </w:p>
                <w:p w14:paraId="535416A9" w14:textId="20A95EC5" w:rsidR="00E320D6" w:rsidRPr="00E320D6" w:rsidRDefault="00E320D6" w:rsidP="00E320D6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</w:pPr>
                  <w:r w:rsidRPr="00E320D6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>Test-Website (HTML,</w:t>
                  </w:r>
                  <w:r w:rsidR="004E19DF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 xml:space="preserve"> </w:t>
                  </w:r>
                  <w:r w:rsidRPr="00E320D6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>CSS,</w:t>
                  </w:r>
                  <w:r w:rsidR="004E19DF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 xml:space="preserve"> </w:t>
                  </w:r>
                  <w:r w:rsidRPr="00E320D6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>BOOTSTRAP,</w:t>
                  </w:r>
                  <w:r w:rsidR="004E19DF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 xml:space="preserve"> </w:t>
                  </w:r>
                  <w:r w:rsidRPr="00E320D6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 xml:space="preserve">JavaScript) – </w:t>
                  </w:r>
                </w:p>
                <w:p w14:paraId="40F8D84F" w14:textId="3F3075CD" w:rsidR="00E320D6" w:rsidRPr="00E320D6" w:rsidRDefault="00E320D6" w:rsidP="00E320D6">
                  <w:pPr>
                    <w:pStyle w:val="ListParagraph"/>
                    <w:jc w:val="left"/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</w:pPr>
                  <w:r w:rsidRPr="00E320D6">
                    <w:rPr>
                      <w:rStyle w:val="Hyperlink"/>
                      <w:color w:val="000000" w:themeColor="text1"/>
                      <w:sz w:val="24"/>
                      <w:szCs w:val="24"/>
                      <w:u w:val="none"/>
                    </w:rPr>
                    <w:t>Front End for a website to conduct Online Test Series</w:t>
                  </w:r>
                </w:p>
                <w:p w14:paraId="4A0F49CC" w14:textId="0FE42CAC" w:rsidR="00E320D6" w:rsidRPr="00E320D6" w:rsidRDefault="00AA6805" w:rsidP="00E320D6">
                  <w:pPr>
                    <w:pStyle w:val="ListParagraph"/>
                    <w:jc w:val="left"/>
                    <w:rPr>
                      <w:sz w:val="28"/>
                    </w:rPr>
                  </w:pPr>
                  <w:hyperlink r:id="rId16" w:history="1">
                    <w:r w:rsidR="00E320D6" w:rsidRPr="00E320D6">
                      <w:rPr>
                        <w:rStyle w:val="Hyperlink"/>
                        <w:u w:val="none"/>
                      </w:rPr>
                      <w:t>https://github.com/yatharth77/Test-Website</w:t>
                    </w:r>
                  </w:hyperlink>
                </w:p>
                <w:p w14:paraId="135081CD" w14:textId="77777777" w:rsidR="00B72DAB" w:rsidRPr="00B72DAB" w:rsidRDefault="00B72DAB" w:rsidP="00B72DAB">
                  <w:pPr>
                    <w:pStyle w:val="ListParagraph"/>
                    <w:jc w:val="left"/>
                    <w:rPr>
                      <w:sz w:val="28"/>
                    </w:rPr>
                  </w:pPr>
                </w:p>
                <w:p w14:paraId="5F17DE22" w14:textId="23F5AEBB" w:rsidR="00A403BE" w:rsidRDefault="00A403BE" w:rsidP="00A403BE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  <w:rPr>
                      <w:sz w:val="24"/>
                      <w:szCs w:val="24"/>
                    </w:rPr>
                  </w:pPr>
                  <w:r w:rsidRPr="00A403BE">
                    <w:rPr>
                      <w:sz w:val="24"/>
                      <w:szCs w:val="24"/>
                    </w:rPr>
                    <w:t>Food Delivery Website for college canteen</w:t>
                  </w:r>
                </w:p>
                <w:p w14:paraId="233D097D" w14:textId="04D47DA5" w:rsidR="00A403BE" w:rsidRPr="00C539BE" w:rsidRDefault="00A403BE" w:rsidP="00A403BE">
                  <w:pPr>
                    <w:pStyle w:val="ListParagraph"/>
                    <w:jc w:val="left"/>
                    <w:rPr>
                      <w:sz w:val="24"/>
                      <w:szCs w:val="24"/>
                    </w:rPr>
                  </w:pPr>
                  <w:r w:rsidRPr="00C539BE">
                    <w:rPr>
                      <w:sz w:val="24"/>
                      <w:szCs w:val="24"/>
                    </w:rPr>
                    <w:t>(</w:t>
                  </w:r>
                  <w:r w:rsidR="00B72DAB" w:rsidRPr="00C539BE">
                    <w:rPr>
                      <w:sz w:val="24"/>
                      <w:szCs w:val="24"/>
                    </w:rPr>
                    <w:t>DJANGO, HTML</w:t>
                  </w:r>
                  <w:r w:rsidRPr="00C539BE">
                    <w:rPr>
                      <w:sz w:val="24"/>
                      <w:szCs w:val="24"/>
                    </w:rPr>
                    <w:t>,</w:t>
                  </w:r>
                  <w:r w:rsidR="00B72DAB">
                    <w:rPr>
                      <w:sz w:val="24"/>
                      <w:szCs w:val="24"/>
                    </w:rPr>
                    <w:t xml:space="preserve"> </w:t>
                  </w:r>
                  <w:r w:rsidRPr="00C539BE">
                    <w:rPr>
                      <w:sz w:val="24"/>
                      <w:szCs w:val="24"/>
                    </w:rPr>
                    <w:t>CSS,</w:t>
                  </w:r>
                  <w:r w:rsidR="00B72DAB">
                    <w:rPr>
                      <w:sz w:val="24"/>
                      <w:szCs w:val="24"/>
                    </w:rPr>
                    <w:t xml:space="preserve"> </w:t>
                  </w:r>
                  <w:r w:rsidRPr="00C539BE">
                    <w:rPr>
                      <w:sz w:val="24"/>
                      <w:szCs w:val="24"/>
                    </w:rPr>
                    <w:t>BOOTSTRAP, JAVASCRIPT)</w:t>
                  </w:r>
                </w:p>
                <w:p w14:paraId="64480580" w14:textId="77777777" w:rsidR="00A403BE" w:rsidRPr="00A403BE" w:rsidRDefault="00A403BE" w:rsidP="00A403BE">
                  <w:pPr>
                    <w:pStyle w:val="ListParagraph"/>
                    <w:jc w:val="left"/>
                    <w:rPr>
                      <w:sz w:val="28"/>
                    </w:rPr>
                  </w:pPr>
                </w:p>
                <w:p w14:paraId="195666AE" w14:textId="5D65B818" w:rsidR="00336E98" w:rsidRDefault="0009226F" w:rsidP="00847DA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Front End </w:t>
                  </w:r>
                  <w:r w:rsidR="00B72DAB">
                    <w:t>Project (</w:t>
                  </w:r>
                  <w:r>
                    <w:t xml:space="preserve">Git hub link)- </w:t>
                  </w:r>
                </w:p>
                <w:p w14:paraId="60C73D13" w14:textId="46FF221F" w:rsidR="000F3817" w:rsidRDefault="00B72DAB" w:rsidP="00E320D6">
                  <w:pPr>
                    <w:pStyle w:val="ListParagraph"/>
                    <w:jc w:val="left"/>
                  </w:pPr>
                  <w:r>
                    <w:t>HTML, CSS, BOOTSTRAP, JAVASCRIP</w:t>
                  </w:r>
                  <w:r w:rsidR="00E320D6">
                    <w:t>T</w:t>
                  </w:r>
                </w:p>
                <w:p w14:paraId="2FB9AB81" w14:textId="44CCDDBF" w:rsidR="0009226F" w:rsidRDefault="00AA6805" w:rsidP="00336E98">
                  <w:pPr>
                    <w:pStyle w:val="ListParagraph"/>
                    <w:jc w:val="left"/>
                    <w:rPr>
                      <w:rStyle w:val="Hyperlink"/>
                    </w:rPr>
                  </w:pPr>
                  <w:hyperlink r:id="rId17" w:history="1">
                    <w:r w:rsidR="00336E98" w:rsidRPr="00FE0D04">
                      <w:rPr>
                        <w:rStyle w:val="Hyperlink"/>
                      </w:rPr>
                      <w:t>https://github.com/shivam04/Event-Management</w:t>
                    </w:r>
                  </w:hyperlink>
                </w:p>
                <w:p w14:paraId="0263C41A" w14:textId="77777777" w:rsidR="00E320D6" w:rsidRPr="00847DAA" w:rsidRDefault="00E320D6" w:rsidP="00336E98">
                  <w:pPr>
                    <w:pStyle w:val="ListParagraph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</w:p>
                <w:p w14:paraId="6D4A4663" w14:textId="063B4DB8" w:rsidR="00847DAA" w:rsidRDefault="00847DAA" w:rsidP="00847DA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Titanic Survival </w:t>
                  </w:r>
                  <w:r w:rsidR="00B72DAB">
                    <w:t>Prediction (</w:t>
                  </w:r>
                  <w:r>
                    <w:t>Git hub link)-</w:t>
                  </w:r>
                </w:p>
                <w:p w14:paraId="338CEF57" w14:textId="3CFDC034" w:rsidR="00336E98" w:rsidRDefault="000F3817" w:rsidP="00336E98">
                  <w:pPr>
                    <w:pStyle w:val="ListParagraph"/>
                    <w:jc w:val="left"/>
                  </w:pPr>
                  <w:r>
                    <w:t>Machine Learning</w:t>
                  </w:r>
                </w:p>
                <w:p w14:paraId="36D4A62F" w14:textId="77777777" w:rsidR="000F3817" w:rsidRDefault="000F3817" w:rsidP="00336E98">
                  <w:pPr>
                    <w:pStyle w:val="ListParagraph"/>
                    <w:jc w:val="left"/>
                  </w:pPr>
                </w:p>
                <w:p w14:paraId="3BEE4BBB" w14:textId="393525F5" w:rsidR="00847DAA" w:rsidRDefault="00AA6805" w:rsidP="00847DAA">
                  <w:pPr>
                    <w:pStyle w:val="ListParagraph"/>
                    <w:jc w:val="left"/>
                  </w:pPr>
                  <w:hyperlink r:id="rId18" w:history="1">
                    <w:r w:rsidR="00847DAA" w:rsidRPr="00934748">
                      <w:rPr>
                        <w:rStyle w:val="Hyperlink"/>
                      </w:rPr>
                      <w:t>https://github.com/yatharth77/Titanic_Survivial</w:t>
                    </w:r>
                  </w:hyperlink>
                  <w:r w:rsidR="00847DAA">
                    <w:t xml:space="preserve"> </w:t>
                  </w:r>
                </w:p>
                <w:p w14:paraId="46FDED50" w14:textId="4AD07B79" w:rsidR="00847DAA" w:rsidRDefault="00847DAA" w:rsidP="00847DA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Iris Species Prediction(Git hub link)-</w:t>
                  </w:r>
                </w:p>
                <w:p w14:paraId="3B1DBE47" w14:textId="2C6E7DD5" w:rsidR="00336E98" w:rsidRDefault="000F3817" w:rsidP="00336E98">
                  <w:pPr>
                    <w:pStyle w:val="ListParagraph"/>
                    <w:jc w:val="left"/>
                  </w:pPr>
                  <w:r>
                    <w:t>Machine Learning</w:t>
                  </w:r>
                </w:p>
                <w:p w14:paraId="25DE13EC" w14:textId="1D05A3E1" w:rsidR="0013086D" w:rsidRDefault="0013086D" w:rsidP="0013086D">
                  <w:pPr>
                    <w:jc w:val="left"/>
                  </w:pPr>
                </w:p>
                <w:p w14:paraId="3B027C18" w14:textId="5A7ACAF0" w:rsidR="0013086D" w:rsidRDefault="00AA6805" w:rsidP="0013086D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hyperlink r:id="rId19" w:history="1">
                    <w:r w:rsidR="0013086D" w:rsidRPr="00A11C02">
                      <w:rPr>
                        <w:rStyle w:val="Hyperlink"/>
                      </w:rPr>
                      <w:t>https://github.com/yatharth77/Spam_ham-message</w:t>
                    </w:r>
                  </w:hyperlink>
                  <w:r w:rsidR="0013086D">
                    <w:t xml:space="preserve"> (Git hub link) - Prediction whether a Mail is spam or not</w:t>
                  </w:r>
                  <w:r w:rsidR="0013086D">
                    <w:br/>
                    <w:t>Machine learning (Text Learning)</w:t>
                  </w:r>
                </w:p>
                <w:p w14:paraId="41719CC5" w14:textId="77777777" w:rsidR="000F3817" w:rsidRDefault="000F3817" w:rsidP="00336E98">
                  <w:pPr>
                    <w:pStyle w:val="ListParagraph"/>
                    <w:jc w:val="left"/>
                  </w:pPr>
                </w:p>
                <w:p w14:paraId="5B65D427" w14:textId="75FFCF93" w:rsidR="00847DAA" w:rsidRDefault="00AA6805" w:rsidP="00847DAA">
                  <w:pPr>
                    <w:pStyle w:val="ListParagraph"/>
                    <w:jc w:val="left"/>
                  </w:pPr>
                  <w:hyperlink r:id="rId20" w:history="1">
                    <w:r w:rsidR="00847DAA" w:rsidRPr="00934748">
                      <w:rPr>
                        <w:rStyle w:val="Hyperlink"/>
                      </w:rPr>
                      <w:t>https://github.com/yatharth77/Iris_data</w:t>
                    </w:r>
                  </w:hyperlink>
                  <w:r w:rsidR="00847DAA">
                    <w:t xml:space="preserve"> </w:t>
                  </w:r>
                </w:p>
                <w:p w14:paraId="71CB27A5" w14:textId="68C28980" w:rsidR="00847DAA" w:rsidRDefault="00847DAA" w:rsidP="00847DAA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Front End Project- Trello like(Git hub link)-</w:t>
                  </w:r>
                </w:p>
                <w:p w14:paraId="0A21ECE3" w14:textId="483F4AB3" w:rsidR="00336E98" w:rsidRDefault="00336E98" w:rsidP="00336E98">
                  <w:pPr>
                    <w:pStyle w:val="ListParagraph"/>
                    <w:jc w:val="left"/>
                  </w:pPr>
                  <w:r>
                    <w:t>HTML,CSS,BOOTSTRAP,JAVASCRIPT</w:t>
                  </w:r>
                </w:p>
                <w:p w14:paraId="3F219EC0" w14:textId="77777777" w:rsidR="000F3817" w:rsidRDefault="000F3817" w:rsidP="00336E98">
                  <w:pPr>
                    <w:pStyle w:val="ListParagraph"/>
                    <w:jc w:val="left"/>
                  </w:pPr>
                </w:p>
                <w:p w14:paraId="5459CA39" w14:textId="2B178D7A" w:rsidR="00847DAA" w:rsidRDefault="00AA6805" w:rsidP="00847DAA">
                  <w:pPr>
                    <w:pStyle w:val="ListParagraph"/>
                    <w:jc w:val="left"/>
                  </w:pPr>
                  <w:hyperlink r:id="rId21" w:history="1">
                    <w:r w:rsidR="00847DAA" w:rsidRPr="00934748">
                      <w:rPr>
                        <w:rStyle w:val="Hyperlink"/>
                      </w:rPr>
                      <w:t>https://github.com/yatharth77/Front-End---Task-Cards</w:t>
                    </w:r>
                  </w:hyperlink>
                  <w:r w:rsidR="00847DAA">
                    <w:t xml:space="preserve"> </w:t>
                  </w:r>
                </w:p>
                <w:p w14:paraId="3CB9E616" w14:textId="77777777" w:rsidR="00336E98" w:rsidRDefault="00776D4C" w:rsidP="00776D4C">
                  <w:pPr>
                    <w:pStyle w:val="ListParagraph"/>
                    <w:numPr>
                      <w:ilvl w:val="0"/>
                      <w:numId w:val="12"/>
                    </w:numPr>
                    <w:jc w:val="left"/>
                  </w:pPr>
                  <w:r>
                    <w:t>Front End Project – Sliding Preview SideBar(Git hub link)-</w:t>
                  </w:r>
                </w:p>
                <w:p w14:paraId="43279E2B" w14:textId="77777777" w:rsidR="000F3817" w:rsidRDefault="00336E98" w:rsidP="00336E98">
                  <w:pPr>
                    <w:pStyle w:val="ListParagraph"/>
                    <w:jc w:val="left"/>
                  </w:pPr>
                  <w:r>
                    <w:t>HTML,CSS,BOOTSTRAP,JAVASCRIPT</w:t>
                  </w:r>
                </w:p>
                <w:p w14:paraId="419B4CC6" w14:textId="2D9EE0ED" w:rsidR="00776D4C" w:rsidRDefault="00776D4C" w:rsidP="00336E98">
                  <w:pPr>
                    <w:pStyle w:val="ListParagraph"/>
                    <w:jc w:val="left"/>
                  </w:pPr>
                  <w:r>
                    <w:t xml:space="preserve"> </w:t>
                  </w:r>
                </w:p>
                <w:p w14:paraId="125A602C" w14:textId="7BC605C4" w:rsidR="00776D4C" w:rsidRDefault="00AA6805" w:rsidP="00776D4C">
                  <w:pPr>
                    <w:pStyle w:val="ListParagraph"/>
                    <w:jc w:val="left"/>
                  </w:pPr>
                  <w:hyperlink r:id="rId22" w:history="1">
                    <w:r w:rsidR="00776D4C" w:rsidRPr="00FE0D04">
                      <w:rPr>
                        <w:rStyle w:val="Hyperlink"/>
                      </w:rPr>
                      <w:t>https://github.com/yatharth77/Preview-sliding-sidebar</w:t>
                    </w:r>
                  </w:hyperlink>
                  <w:r w:rsidR="00776D4C">
                    <w:t xml:space="preserve"> </w:t>
                  </w:r>
                </w:p>
                <w:p w14:paraId="00F54457" w14:textId="77777777" w:rsidR="0058442B" w:rsidRPr="0058442B" w:rsidRDefault="0058442B" w:rsidP="00847DAA">
                  <w:pPr>
                    <w:jc w:val="left"/>
                    <w:rPr>
                      <w:sz w:val="28"/>
                    </w:rPr>
                  </w:pPr>
                  <w:r w:rsidRPr="0058442B">
                    <w:rPr>
                      <w:sz w:val="28"/>
                    </w:rPr>
                    <w:t xml:space="preserve">Certification – </w:t>
                  </w:r>
                </w:p>
                <w:p w14:paraId="5C4B743A" w14:textId="77777777" w:rsidR="0058442B" w:rsidRDefault="0058442B" w:rsidP="00847DAA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Python for Everybody(Coursera) - </w:t>
                  </w:r>
                  <w:hyperlink r:id="rId23" w:history="1">
                    <w:r w:rsidRPr="00F32DB3">
                      <w:rPr>
                        <w:rStyle w:val="Hyperlink"/>
                      </w:rPr>
                      <w:t>https://www.coursera.org/account/accomplishments/certificate/AWRW8V6W6TQS</w:t>
                    </w:r>
                  </w:hyperlink>
                </w:p>
                <w:p w14:paraId="55B6BEDF" w14:textId="24BAE917" w:rsidR="0058442B" w:rsidRDefault="0058442B" w:rsidP="00847DAA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Python Data Structure(Coursera)-</w:t>
                  </w:r>
                </w:p>
                <w:p w14:paraId="6799D734" w14:textId="77777777" w:rsidR="009C12D5" w:rsidRDefault="00AA6805" w:rsidP="009C12D5">
                  <w:pPr>
                    <w:jc w:val="left"/>
                    <w:rPr>
                      <w:rStyle w:val="Hyperlink"/>
                    </w:rPr>
                  </w:pPr>
                  <w:hyperlink r:id="rId24" w:history="1">
                    <w:r w:rsidR="009C12D5" w:rsidRPr="00F32DB3">
                      <w:rPr>
                        <w:rStyle w:val="Hyperlink"/>
                      </w:rPr>
                      <w:t>https://www.coursera.org/account/accomplishments/certificate/DH62B4788TTH</w:t>
                    </w:r>
                  </w:hyperlink>
                </w:p>
                <w:p w14:paraId="318CD6F9" w14:textId="77777777" w:rsidR="009C12D5" w:rsidRDefault="009C12D5" w:rsidP="009C12D5">
                  <w:pPr>
                    <w:pStyle w:val="ListParagraph"/>
                    <w:jc w:val="left"/>
                  </w:pPr>
                </w:p>
                <w:p w14:paraId="508ACDBD" w14:textId="6630C684" w:rsidR="0058442B" w:rsidRDefault="00847DAA" w:rsidP="00A7423A">
                  <w:pPr>
                    <w:pStyle w:val="ListParagraph"/>
                    <w:numPr>
                      <w:ilvl w:val="0"/>
                      <w:numId w:val="13"/>
                    </w:numPr>
                    <w:jc w:val="left"/>
                  </w:pPr>
                  <w:r>
                    <w:t>Core Java (E-School)</w:t>
                  </w:r>
                </w:p>
              </w:tc>
            </w:tr>
            <w:tr w:rsidR="00C420C8" w14:paraId="7FFB9149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0E7FA8A" w14:textId="77777777" w:rsidR="00C420C8" w:rsidRPr="005152F2" w:rsidRDefault="00AA6805" w:rsidP="00847DAA">
                  <w:pPr>
                    <w:pStyle w:val="Heading2"/>
                    <w:jc w:val="left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9582035D97D44B5B1C45EDD07FD9B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84565BCD50F4456CAE19CE7C17A7C51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E836151" w14:textId="77777777" w:rsidR="00C420C8" w:rsidRPr="0043426C" w:rsidRDefault="00C420C8" w:rsidP="00847DAA">
                      <w:pPr>
                        <w:pStyle w:val="Heading4"/>
                        <w:jc w:val="left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3AA87D58631C4B7CB9CA6CA0CA76C35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1392A75" w14:textId="77777777" w:rsidR="00C420C8" w:rsidRDefault="00C420C8" w:rsidP="00847DAA">
                      <w:pPr>
                        <w:pStyle w:val="Heading5"/>
                        <w:jc w:val="left"/>
                      </w:pPr>
                      <w:r w:rsidRPr="004F46C1">
                        <w:rPr>
                          <w:sz w:val="32"/>
                        </w:rPr>
                        <w:t>School</w:t>
                      </w:r>
                    </w:p>
                  </w:sdtContent>
                </w:sdt>
                <w:p w14:paraId="791E8FA9" w14:textId="77777777" w:rsidR="004F46C1" w:rsidRDefault="004F46C1" w:rsidP="00847DAA">
                  <w:pPr>
                    <w:jc w:val="left"/>
                  </w:pPr>
                  <w:r>
                    <w:t>Hartmann College</w:t>
                  </w:r>
                </w:p>
                <w:p w14:paraId="247A3956" w14:textId="77777777" w:rsidR="004F46C1" w:rsidRDefault="004F46C1" w:rsidP="00847DAA">
                  <w:pPr>
                    <w:jc w:val="left"/>
                  </w:pPr>
                  <w:r>
                    <w:t>10</w:t>
                  </w:r>
                  <w:r w:rsidRPr="004F46C1">
                    <w:rPr>
                      <w:vertAlign w:val="superscript"/>
                    </w:rPr>
                    <w:t>th</w:t>
                  </w:r>
                  <w:r w:rsidR="0058442B">
                    <w:rPr>
                      <w:vertAlign w:val="superscript"/>
                    </w:rPr>
                    <w:t xml:space="preserve"> </w:t>
                  </w:r>
                  <w:r w:rsidR="0058442B">
                    <w:t xml:space="preserve">Percentage - </w:t>
                  </w:r>
                  <w:r>
                    <w:t>88.8%</w:t>
                  </w:r>
                  <w:r w:rsidR="009E0965">
                    <w:t>(ICSE)</w:t>
                  </w:r>
                </w:p>
                <w:p w14:paraId="7FF6644A" w14:textId="77777777" w:rsidR="009E0965" w:rsidRDefault="009E0965" w:rsidP="00847DAA">
                  <w:pPr>
                    <w:jc w:val="left"/>
                  </w:pPr>
                  <w:r>
                    <w:t>Milton Academy</w:t>
                  </w:r>
                </w:p>
                <w:p w14:paraId="2A727919" w14:textId="77777777" w:rsidR="004F46C1" w:rsidRDefault="004F46C1" w:rsidP="00847DAA">
                  <w:pPr>
                    <w:jc w:val="left"/>
                  </w:pPr>
                  <w:r>
                    <w:t>12</w:t>
                  </w:r>
                  <w:r w:rsidRPr="004F46C1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r w:rsidR="0058442B">
                    <w:t>Percentage -</w:t>
                  </w:r>
                  <w:r>
                    <w:t>89.20%</w:t>
                  </w:r>
                  <w:r w:rsidR="009E0965">
                    <w:t>(CBSE)</w:t>
                  </w:r>
                </w:p>
                <w:p w14:paraId="049C84A2" w14:textId="77777777" w:rsidR="004F46C1" w:rsidRPr="004F46C1" w:rsidRDefault="004F46C1" w:rsidP="00847DAA">
                  <w:pPr>
                    <w:jc w:val="left"/>
                    <w:rPr>
                      <w:sz w:val="32"/>
                    </w:rPr>
                  </w:pPr>
                  <w:r w:rsidRPr="004F46C1">
                    <w:rPr>
                      <w:sz w:val="32"/>
                    </w:rPr>
                    <w:t>College</w:t>
                  </w:r>
                </w:p>
                <w:p w14:paraId="0398F872" w14:textId="18EA81A2" w:rsidR="004F46C1" w:rsidRDefault="004F46C1" w:rsidP="00847DAA">
                  <w:pPr>
                    <w:jc w:val="left"/>
                  </w:pPr>
                  <w:r>
                    <w:t>Atal Bihari Vajpayee- Indian Institute of Information Technology and Management, Gwalior</w:t>
                  </w:r>
                  <w:r w:rsidR="00D241A9">
                    <w:t xml:space="preserve"> </w:t>
                  </w:r>
                  <w:r>
                    <w:t>(2</w:t>
                  </w:r>
                  <w:r w:rsidRPr="004F46C1">
                    <w:rPr>
                      <w:vertAlign w:val="superscript"/>
                    </w:rPr>
                    <w:t>nd</w:t>
                  </w:r>
                  <w:r>
                    <w:t xml:space="preserve"> year-</w:t>
                  </w:r>
                  <w:r w:rsidR="004B71A9">
                    <w:t>6</w:t>
                  </w:r>
                  <w:r w:rsidRPr="004F46C1">
                    <w:rPr>
                      <w:vertAlign w:val="superscript"/>
                    </w:rPr>
                    <w:t>th</w:t>
                  </w:r>
                  <w:r>
                    <w:t xml:space="preserve"> sem</w:t>
                  </w:r>
                  <w:r w:rsidR="009E0965">
                    <w:t>ester</w:t>
                  </w:r>
                  <w:r>
                    <w:t>)</w:t>
                  </w:r>
                </w:p>
                <w:p w14:paraId="1E7FECBB" w14:textId="07BDC19D" w:rsidR="004F46C1" w:rsidRPr="004F46C1" w:rsidRDefault="004F46C1" w:rsidP="00847DAA">
                  <w:pPr>
                    <w:jc w:val="left"/>
                  </w:pPr>
                  <w:r w:rsidRPr="00420144">
                    <w:rPr>
                      <w:b/>
                    </w:rPr>
                    <w:t>CGPA</w:t>
                  </w:r>
                  <w:r>
                    <w:t xml:space="preserve"> – 7.</w:t>
                  </w:r>
                  <w:r w:rsidR="008B0683">
                    <w:t>4</w:t>
                  </w:r>
                  <w:r>
                    <w:t>7</w:t>
                  </w:r>
                </w:p>
                <w:p w14:paraId="2CA98811" w14:textId="77777777" w:rsidR="00C420C8" w:rsidRDefault="00C420C8" w:rsidP="004F46C1">
                  <w:pPr>
                    <w:jc w:val="both"/>
                  </w:pPr>
                </w:p>
                <w:p w14:paraId="7ED5CE9C" w14:textId="77777777" w:rsidR="00CE4DE7" w:rsidRDefault="00CE4DE7" w:rsidP="004F46C1">
                  <w:pPr>
                    <w:jc w:val="both"/>
                  </w:pPr>
                </w:p>
                <w:p w14:paraId="6B644017" w14:textId="77777777" w:rsidR="00CE4DE7" w:rsidRDefault="00CE4DE7" w:rsidP="004F46C1">
                  <w:pPr>
                    <w:jc w:val="both"/>
                  </w:pPr>
                </w:p>
              </w:tc>
            </w:tr>
            <w:tr w:rsidR="00C420C8" w14:paraId="438ACE6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101A31D" w14:textId="77777777" w:rsidR="00C420C8" w:rsidRPr="005152F2" w:rsidRDefault="00AA6805" w:rsidP="00847DAA">
                  <w:pPr>
                    <w:pStyle w:val="Heading2"/>
                    <w:jc w:val="left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857FD4142844ACC8E581879B9212C9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14:paraId="66DB8AA4" w14:textId="0AAF97D3" w:rsidR="00C420C8" w:rsidRDefault="004F46C1" w:rsidP="00847DAA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Event Head at </w:t>
                  </w:r>
                  <w:r w:rsidR="000F3817">
                    <w:t>C</w:t>
                  </w:r>
                  <w:r>
                    <w:t>ollege Fest – Mind Over Matter 2k17</w:t>
                  </w:r>
                </w:p>
                <w:p w14:paraId="0F62A034" w14:textId="77777777" w:rsidR="004F46C1" w:rsidRDefault="004F46C1" w:rsidP="00847DAA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Voluntary contribution to College’s Technical Club - AASF</w:t>
                  </w:r>
                </w:p>
                <w:p w14:paraId="4BDA3191" w14:textId="77777777" w:rsidR="004F46C1" w:rsidRDefault="004F46C1" w:rsidP="00847DAA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 xml:space="preserve">Member of Journalism Club of college </w:t>
                  </w:r>
                  <w:r w:rsidR="004D7907">
                    <w:t>–</w:t>
                  </w:r>
                  <w:r>
                    <w:t xml:space="preserve"> Uthaan</w:t>
                  </w:r>
                  <w:r w:rsidR="004D7907">
                    <w:t xml:space="preserve"> (Reward for best Reporter)</w:t>
                  </w:r>
                </w:p>
                <w:p w14:paraId="55A8B093" w14:textId="4545328F" w:rsidR="00A7423A" w:rsidRDefault="00A7423A" w:rsidP="00847DAA">
                  <w:pPr>
                    <w:pStyle w:val="ListParagraph"/>
                    <w:numPr>
                      <w:ilvl w:val="0"/>
                      <w:numId w:val="15"/>
                    </w:numPr>
                    <w:jc w:val="left"/>
                  </w:pPr>
                  <w:r>
                    <w:t>Event Organizer at College fest – Infotsav (Largest Technical Fest in central India)</w:t>
                  </w:r>
                </w:p>
              </w:tc>
            </w:tr>
          </w:tbl>
          <w:p w14:paraId="3F1CCE1C" w14:textId="77777777" w:rsidR="00C420C8" w:rsidRPr="005152F2" w:rsidRDefault="00C420C8" w:rsidP="003856C9"/>
        </w:tc>
      </w:tr>
      <w:tr w:rsidR="00161A15" w:rsidRPr="005152F2" w14:paraId="4930A114" w14:textId="77777777" w:rsidTr="00C420C8">
        <w:tc>
          <w:tcPr>
            <w:tcW w:w="3023" w:type="dxa"/>
          </w:tcPr>
          <w:p w14:paraId="0742B8D3" w14:textId="77777777" w:rsidR="00161A15" w:rsidRDefault="00161A15" w:rsidP="00847DAA">
            <w:pPr>
              <w:pStyle w:val="Heading1"/>
              <w:jc w:val="left"/>
            </w:pPr>
          </w:p>
        </w:tc>
        <w:tc>
          <w:tcPr>
            <w:tcW w:w="6912" w:type="dxa"/>
          </w:tcPr>
          <w:p w14:paraId="25B91A3F" w14:textId="77777777" w:rsidR="00161A15" w:rsidRDefault="00161A15" w:rsidP="00847DAA">
            <w:pPr>
              <w:pStyle w:val="Heading2"/>
              <w:jc w:val="left"/>
            </w:pPr>
          </w:p>
        </w:tc>
      </w:tr>
    </w:tbl>
    <w:p w14:paraId="7C21DA1A" w14:textId="77777777" w:rsidR="003F5FDB" w:rsidRDefault="003F5FDB" w:rsidP="00841714">
      <w:pPr>
        <w:pStyle w:val="NoSpacing"/>
      </w:pPr>
    </w:p>
    <w:sectPr w:rsidR="003F5FDB" w:rsidSect="00FE20E6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BEBA1" w14:textId="77777777" w:rsidR="00AA6805" w:rsidRDefault="00AA6805" w:rsidP="003856C9">
      <w:pPr>
        <w:spacing w:after="0" w:line="240" w:lineRule="auto"/>
      </w:pPr>
      <w:r>
        <w:separator/>
      </w:r>
    </w:p>
  </w:endnote>
  <w:endnote w:type="continuationSeparator" w:id="0">
    <w:p w14:paraId="0A5AB90D" w14:textId="77777777" w:rsidR="00AA6805" w:rsidRDefault="00AA680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E0719" w14:textId="7B149598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1FDBCA" wp14:editId="633FC9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33CC8D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BF19C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91AC6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C053484" wp14:editId="6EBCB48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F94C3E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77C0A" w14:textId="77777777" w:rsidR="00AA6805" w:rsidRDefault="00AA6805" w:rsidP="003856C9">
      <w:pPr>
        <w:spacing w:after="0" w:line="240" w:lineRule="auto"/>
      </w:pPr>
      <w:r>
        <w:separator/>
      </w:r>
    </w:p>
  </w:footnote>
  <w:footnote w:type="continuationSeparator" w:id="0">
    <w:p w14:paraId="7AA09B42" w14:textId="77777777" w:rsidR="00AA6805" w:rsidRDefault="00AA680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8DFDA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78C41D8" wp14:editId="6AC6DD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E2B733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083" w14:textId="74285BF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121E34E" wp14:editId="2C19FCD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83B54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EC52AB"/>
    <w:multiLevelType w:val="hybridMultilevel"/>
    <w:tmpl w:val="4C0A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952BC"/>
    <w:multiLevelType w:val="hybridMultilevel"/>
    <w:tmpl w:val="84D2E50A"/>
    <w:lvl w:ilvl="0" w:tplc="44C0E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25C4"/>
    <w:multiLevelType w:val="hybridMultilevel"/>
    <w:tmpl w:val="AE522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06935"/>
    <w:multiLevelType w:val="hybridMultilevel"/>
    <w:tmpl w:val="EE2A4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74892"/>
    <w:multiLevelType w:val="hybridMultilevel"/>
    <w:tmpl w:val="12D03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C3A97"/>
    <w:multiLevelType w:val="hybridMultilevel"/>
    <w:tmpl w:val="EACAD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F572E"/>
    <w:multiLevelType w:val="hybridMultilevel"/>
    <w:tmpl w:val="05DC0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C76D2"/>
    <w:multiLevelType w:val="hybridMultilevel"/>
    <w:tmpl w:val="4424A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4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C1"/>
    <w:rsid w:val="00052BE1"/>
    <w:rsid w:val="0007412A"/>
    <w:rsid w:val="0009226F"/>
    <w:rsid w:val="000E30B2"/>
    <w:rsid w:val="000F3817"/>
    <w:rsid w:val="0010199E"/>
    <w:rsid w:val="00101E0B"/>
    <w:rsid w:val="0010257B"/>
    <w:rsid w:val="001166C2"/>
    <w:rsid w:val="0013086D"/>
    <w:rsid w:val="001362A2"/>
    <w:rsid w:val="001503AC"/>
    <w:rsid w:val="00161A15"/>
    <w:rsid w:val="001765FE"/>
    <w:rsid w:val="0019561F"/>
    <w:rsid w:val="001A28C4"/>
    <w:rsid w:val="001B32D2"/>
    <w:rsid w:val="00283B81"/>
    <w:rsid w:val="00293B83"/>
    <w:rsid w:val="002A3621"/>
    <w:rsid w:val="002A4C3B"/>
    <w:rsid w:val="002B3890"/>
    <w:rsid w:val="002B57E2"/>
    <w:rsid w:val="002B7747"/>
    <w:rsid w:val="002C77B9"/>
    <w:rsid w:val="002F485A"/>
    <w:rsid w:val="003053D9"/>
    <w:rsid w:val="00336E98"/>
    <w:rsid w:val="00341B88"/>
    <w:rsid w:val="003856C9"/>
    <w:rsid w:val="00396369"/>
    <w:rsid w:val="003A5DDE"/>
    <w:rsid w:val="003C5706"/>
    <w:rsid w:val="003F4D31"/>
    <w:rsid w:val="003F5FDB"/>
    <w:rsid w:val="00406B0C"/>
    <w:rsid w:val="00420144"/>
    <w:rsid w:val="004314E8"/>
    <w:rsid w:val="0043426C"/>
    <w:rsid w:val="00441EB9"/>
    <w:rsid w:val="00463463"/>
    <w:rsid w:val="00473EF8"/>
    <w:rsid w:val="004760E5"/>
    <w:rsid w:val="004B71A9"/>
    <w:rsid w:val="004D22BB"/>
    <w:rsid w:val="004D7907"/>
    <w:rsid w:val="004E19DF"/>
    <w:rsid w:val="004F46C1"/>
    <w:rsid w:val="005152F2"/>
    <w:rsid w:val="005246B9"/>
    <w:rsid w:val="00533A2C"/>
    <w:rsid w:val="00534E4E"/>
    <w:rsid w:val="00551D35"/>
    <w:rsid w:val="005562D4"/>
    <w:rsid w:val="00557019"/>
    <w:rsid w:val="005674AC"/>
    <w:rsid w:val="00580925"/>
    <w:rsid w:val="0058442B"/>
    <w:rsid w:val="005A1E51"/>
    <w:rsid w:val="005A5705"/>
    <w:rsid w:val="005A7E57"/>
    <w:rsid w:val="00616FF4"/>
    <w:rsid w:val="00645A61"/>
    <w:rsid w:val="006A3CE7"/>
    <w:rsid w:val="00743379"/>
    <w:rsid w:val="00747550"/>
    <w:rsid w:val="0075425D"/>
    <w:rsid w:val="00776D4C"/>
    <w:rsid w:val="007803B7"/>
    <w:rsid w:val="007A66AB"/>
    <w:rsid w:val="007A7C08"/>
    <w:rsid w:val="007B2F5C"/>
    <w:rsid w:val="007C5F05"/>
    <w:rsid w:val="00825ED8"/>
    <w:rsid w:val="00832043"/>
    <w:rsid w:val="00832F81"/>
    <w:rsid w:val="00841714"/>
    <w:rsid w:val="00847DAA"/>
    <w:rsid w:val="008501C7"/>
    <w:rsid w:val="008644D3"/>
    <w:rsid w:val="008A2657"/>
    <w:rsid w:val="008B0683"/>
    <w:rsid w:val="008B6C47"/>
    <w:rsid w:val="008C7CA2"/>
    <w:rsid w:val="008F6337"/>
    <w:rsid w:val="0090124A"/>
    <w:rsid w:val="00914DAF"/>
    <w:rsid w:val="0093286E"/>
    <w:rsid w:val="009C12D5"/>
    <w:rsid w:val="009D1627"/>
    <w:rsid w:val="009D4579"/>
    <w:rsid w:val="009E0965"/>
    <w:rsid w:val="00A041B7"/>
    <w:rsid w:val="00A403BE"/>
    <w:rsid w:val="00A42F91"/>
    <w:rsid w:val="00A7423A"/>
    <w:rsid w:val="00AA6805"/>
    <w:rsid w:val="00AD66C7"/>
    <w:rsid w:val="00AF1258"/>
    <w:rsid w:val="00B01E52"/>
    <w:rsid w:val="00B550FC"/>
    <w:rsid w:val="00B5546F"/>
    <w:rsid w:val="00B72DAB"/>
    <w:rsid w:val="00B85871"/>
    <w:rsid w:val="00B93310"/>
    <w:rsid w:val="00BB3B21"/>
    <w:rsid w:val="00BB5A24"/>
    <w:rsid w:val="00BC1F18"/>
    <w:rsid w:val="00BD2E58"/>
    <w:rsid w:val="00BF19C7"/>
    <w:rsid w:val="00BF6BAB"/>
    <w:rsid w:val="00C007A5"/>
    <w:rsid w:val="00C420C8"/>
    <w:rsid w:val="00C4403A"/>
    <w:rsid w:val="00C539BE"/>
    <w:rsid w:val="00CE4DE7"/>
    <w:rsid w:val="00CE6306"/>
    <w:rsid w:val="00D11C4D"/>
    <w:rsid w:val="00D13E94"/>
    <w:rsid w:val="00D241A9"/>
    <w:rsid w:val="00D5067A"/>
    <w:rsid w:val="00D82E65"/>
    <w:rsid w:val="00DC0F74"/>
    <w:rsid w:val="00DC79BB"/>
    <w:rsid w:val="00DF0A0F"/>
    <w:rsid w:val="00E320D6"/>
    <w:rsid w:val="00E34D58"/>
    <w:rsid w:val="00E635EF"/>
    <w:rsid w:val="00E941EF"/>
    <w:rsid w:val="00EB0104"/>
    <w:rsid w:val="00EB1C1B"/>
    <w:rsid w:val="00EB298F"/>
    <w:rsid w:val="00ED3F44"/>
    <w:rsid w:val="00F077AE"/>
    <w:rsid w:val="00F14687"/>
    <w:rsid w:val="00F35975"/>
    <w:rsid w:val="00F44BE8"/>
    <w:rsid w:val="00F56435"/>
    <w:rsid w:val="00F91A9C"/>
    <w:rsid w:val="00F927F0"/>
    <w:rsid w:val="00FA07AA"/>
    <w:rsid w:val="00FA6DE4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73FC"/>
  <w15:chartTrackingRefBased/>
  <w15:docId w15:val="{E079DD28-3B15-44A9-9B7C-C99AD44E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5844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tharth-saxena-03bb81155/" TargetMode="External"/><Relationship Id="rId13" Type="http://schemas.openxmlformats.org/officeDocument/2006/relationships/hyperlink" Target="https://github.com/yatharth77/Gate-Pass" TargetMode="External"/><Relationship Id="rId18" Type="http://schemas.openxmlformats.org/officeDocument/2006/relationships/hyperlink" Target="https://github.com/yatharth77/Titanic_Survivia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yatharth77/Front-End---Task-Cards" TargetMode="External"/><Relationship Id="rId7" Type="http://schemas.openxmlformats.org/officeDocument/2006/relationships/hyperlink" Target="mailto:y.s.saxena7@gmail.com" TargetMode="External"/><Relationship Id="rId12" Type="http://schemas.openxmlformats.org/officeDocument/2006/relationships/hyperlink" Target="https://www.codechef.com/public/rankings/ACM18KGP" TargetMode="External"/><Relationship Id="rId17" Type="http://schemas.openxmlformats.org/officeDocument/2006/relationships/hyperlink" Target="https://github.com/shivam04/Event-Managemen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yatharth77/Test-Website" TargetMode="External"/><Relationship Id="rId20" Type="http://schemas.openxmlformats.org/officeDocument/2006/relationships/hyperlink" Target="https://github.com/yatharth77/Iris_dat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hef.com/public/rankings/ACM18AMR" TargetMode="External"/><Relationship Id="rId24" Type="http://schemas.openxmlformats.org/officeDocument/2006/relationships/hyperlink" Target="https://www.coursera.org/account/accomplishments/certificate/DH62B4788T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atharth77/OLX" TargetMode="External"/><Relationship Id="rId23" Type="http://schemas.openxmlformats.org/officeDocument/2006/relationships/hyperlink" Target="https://www.coursera.org/account/accomplishments/certificate/AWRW8V6W6TQ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codechef.com/rankings/ACMIND18?filterBy=Institution%3DABV%20-%20Indian%20Institute%20of%20Information%20Technology%20and%20Management%20Gwalior&amp;order=asc&amp;sortBy=rank" TargetMode="External"/><Relationship Id="rId19" Type="http://schemas.openxmlformats.org/officeDocument/2006/relationships/hyperlink" Target="https://github.com/yatharth77/Spam_ham-messag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ernshala.com/student/certificate/18688393/C62CEFDA-21E1-177D-B9DC-8DB4157B4364" TargetMode="External"/><Relationship Id="rId14" Type="http://schemas.openxmlformats.org/officeDocument/2006/relationships/hyperlink" Target="https://github.com/yatharth77/My-Blog" TargetMode="External"/><Relationship Id="rId22" Type="http://schemas.openxmlformats.org/officeDocument/2006/relationships/hyperlink" Target="https://github.com/yatharth77/Preview-sliding-sidebar" TargetMode="External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tharth%20Saxen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D095A1E5E443D38E3E409ED68E3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B839E-08FE-4266-8F86-87A562F2DE18}"/>
      </w:docPartPr>
      <w:docPartBody>
        <w:p w:rsidR="00474F07" w:rsidRDefault="00591160">
          <w:pPr>
            <w:pStyle w:val="26D095A1E5E443D38E3E409ED68E35C5"/>
          </w:pPr>
          <w:r w:rsidRPr="005152F2">
            <w:t>Email</w:t>
          </w:r>
        </w:p>
      </w:docPartBody>
    </w:docPart>
    <w:docPart>
      <w:docPartPr>
        <w:name w:val="D417266A7CA440F0AC009AC3019D3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2387-153E-4C6A-AFA3-F0A951188C3D}"/>
      </w:docPartPr>
      <w:docPartBody>
        <w:p w:rsidR="00474F07" w:rsidRDefault="00591160">
          <w:pPr>
            <w:pStyle w:val="D417266A7CA440F0AC009AC3019D3D53"/>
          </w:pPr>
          <w:r w:rsidRPr="005152F2">
            <w:t>Telephone</w:t>
          </w:r>
        </w:p>
      </w:docPartBody>
    </w:docPart>
    <w:docPart>
      <w:docPartPr>
        <w:name w:val="16BA8728E5C4435886312CA3E8EE5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198AE-5DEC-4F5E-B220-6D9862A076BF}"/>
      </w:docPartPr>
      <w:docPartBody>
        <w:p w:rsidR="00474F07" w:rsidRDefault="00591160">
          <w:pPr>
            <w:pStyle w:val="16BA8728E5C4435886312CA3E8EE5DD9"/>
          </w:pPr>
          <w:r w:rsidRPr="003053D9">
            <w:t>LinkedIn URL</w:t>
          </w:r>
        </w:p>
      </w:docPartBody>
    </w:docPart>
    <w:docPart>
      <w:docPartPr>
        <w:name w:val="24653F9932CB4AFD9F6928594B66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F5204-431C-43A6-8637-2FA389AB9A2B}"/>
      </w:docPartPr>
      <w:docPartBody>
        <w:p w:rsidR="00474F07" w:rsidRDefault="00591160">
          <w:pPr>
            <w:pStyle w:val="24653F9932CB4AFD9F6928594B66874C"/>
          </w:pPr>
          <w:r>
            <w:t>Objective</w:t>
          </w:r>
        </w:p>
      </w:docPartBody>
    </w:docPart>
    <w:docPart>
      <w:docPartPr>
        <w:name w:val="1321E4EB7CCF41EF96489056960E2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6D0F9-7EEF-45F7-8291-4911154A4AA2}"/>
      </w:docPartPr>
      <w:docPartBody>
        <w:p w:rsidR="00474F07" w:rsidRDefault="00591160">
          <w:pPr>
            <w:pStyle w:val="1321E4EB7CCF41EF96489056960E22E8"/>
          </w:pPr>
          <w:r>
            <w:t>Skills</w:t>
          </w:r>
        </w:p>
      </w:docPartBody>
    </w:docPart>
    <w:docPart>
      <w:docPartPr>
        <w:name w:val="CDEAA714B8754FFA98CA7C44FD6C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9C309-706C-4E68-9D12-C45592DC0E6E}"/>
      </w:docPartPr>
      <w:docPartBody>
        <w:p w:rsidR="00474F07" w:rsidRDefault="00591160">
          <w:pPr>
            <w:pStyle w:val="CDEAA714B8754FFA98CA7C44FD6C50B9"/>
          </w:pPr>
          <w:r w:rsidRPr="005152F2">
            <w:t>Experience</w:t>
          </w:r>
        </w:p>
      </w:docPartBody>
    </w:docPart>
    <w:docPart>
      <w:docPartPr>
        <w:name w:val="E9582035D97D44B5B1C45EDD07FD9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0F84-C28F-4D47-B396-C68E440E957C}"/>
      </w:docPartPr>
      <w:docPartBody>
        <w:p w:rsidR="00474F07" w:rsidRDefault="00591160">
          <w:pPr>
            <w:pStyle w:val="E9582035D97D44B5B1C45EDD07FD9B70"/>
          </w:pPr>
          <w:r w:rsidRPr="005152F2">
            <w:t>Education</w:t>
          </w:r>
        </w:p>
      </w:docPartBody>
    </w:docPart>
    <w:docPart>
      <w:docPartPr>
        <w:name w:val="84565BCD50F4456CAE19CE7C17A7C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2D320-210C-4145-B855-B098052B6ECC}"/>
      </w:docPartPr>
      <w:docPartBody>
        <w:p w:rsidR="00474F07" w:rsidRDefault="00591160">
          <w:pPr>
            <w:pStyle w:val="84565BCD50F4456CAE19CE7C17A7C51C"/>
          </w:pPr>
          <w:r w:rsidRPr="0043426C">
            <w:t>Degree / Date Earned</w:t>
          </w:r>
        </w:p>
      </w:docPartBody>
    </w:docPart>
    <w:docPart>
      <w:docPartPr>
        <w:name w:val="3AA87D58631C4B7CB9CA6CA0CA76C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2043-DBD1-44C5-A651-F4B7289CDAE8}"/>
      </w:docPartPr>
      <w:docPartBody>
        <w:p w:rsidR="00474F07" w:rsidRDefault="00591160">
          <w:pPr>
            <w:pStyle w:val="3AA87D58631C4B7CB9CA6CA0CA76C35A"/>
          </w:pPr>
          <w:r w:rsidRPr="005152F2">
            <w:t>School</w:t>
          </w:r>
        </w:p>
      </w:docPartBody>
    </w:docPart>
    <w:docPart>
      <w:docPartPr>
        <w:name w:val="9857FD4142844ACC8E581879B9212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75A9-DBE4-4260-9165-4A913808F095}"/>
      </w:docPartPr>
      <w:docPartBody>
        <w:p w:rsidR="00474F07" w:rsidRDefault="00591160">
          <w:pPr>
            <w:pStyle w:val="9857FD4142844ACC8E581879B9212C9C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60"/>
    <w:rsid w:val="001F3BF6"/>
    <w:rsid w:val="0043443F"/>
    <w:rsid w:val="00474F07"/>
    <w:rsid w:val="00591160"/>
    <w:rsid w:val="005A0227"/>
    <w:rsid w:val="005C5912"/>
    <w:rsid w:val="00762C9B"/>
    <w:rsid w:val="00794205"/>
    <w:rsid w:val="007B06BE"/>
    <w:rsid w:val="007E1AF2"/>
    <w:rsid w:val="00B040EB"/>
    <w:rsid w:val="00B73FD5"/>
    <w:rsid w:val="00C56E98"/>
    <w:rsid w:val="00C74A68"/>
    <w:rsid w:val="00DE125D"/>
    <w:rsid w:val="00E0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1F5DEAC3554332BD555659F1FFE420">
    <w:name w:val="291F5DEAC3554332BD555659F1FFE420"/>
  </w:style>
  <w:style w:type="paragraph" w:customStyle="1" w:styleId="26D095A1E5E443D38E3E409ED68E35C5">
    <w:name w:val="26D095A1E5E443D38E3E409ED68E35C5"/>
  </w:style>
  <w:style w:type="paragraph" w:customStyle="1" w:styleId="D417266A7CA440F0AC009AC3019D3D53">
    <w:name w:val="D417266A7CA440F0AC009AC3019D3D53"/>
  </w:style>
  <w:style w:type="paragraph" w:customStyle="1" w:styleId="16BA8728E5C4435886312CA3E8EE5DD9">
    <w:name w:val="16BA8728E5C4435886312CA3E8EE5DD9"/>
  </w:style>
  <w:style w:type="paragraph" w:customStyle="1" w:styleId="B4428A56C15A4D0BAF63DA26F4B16852">
    <w:name w:val="B4428A56C15A4D0BAF63DA26F4B16852"/>
  </w:style>
  <w:style w:type="paragraph" w:customStyle="1" w:styleId="24653F9932CB4AFD9F6928594B66874C">
    <w:name w:val="24653F9932CB4AFD9F6928594B66874C"/>
  </w:style>
  <w:style w:type="paragraph" w:customStyle="1" w:styleId="A504E06943AE412294315780887413E2">
    <w:name w:val="A504E06943AE412294315780887413E2"/>
  </w:style>
  <w:style w:type="paragraph" w:customStyle="1" w:styleId="1321E4EB7CCF41EF96489056960E22E8">
    <w:name w:val="1321E4EB7CCF41EF96489056960E22E8"/>
  </w:style>
  <w:style w:type="paragraph" w:customStyle="1" w:styleId="12C32397B61242C580A55B1D47A58615">
    <w:name w:val="12C32397B61242C580A55B1D47A58615"/>
  </w:style>
  <w:style w:type="paragraph" w:customStyle="1" w:styleId="CDEAA714B8754FFA98CA7C44FD6C50B9">
    <w:name w:val="CDEAA714B8754FFA98CA7C44FD6C50B9"/>
  </w:style>
  <w:style w:type="paragraph" w:customStyle="1" w:styleId="72E05142C83147008D5E5AFA4B98DA77">
    <w:name w:val="72E05142C83147008D5E5AFA4B98DA77"/>
  </w:style>
  <w:style w:type="paragraph" w:customStyle="1" w:styleId="CCAFA7B940BE4E46A4091CCFC9D8D783">
    <w:name w:val="CCAFA7B940BE4E46A4091CCFC9D8D783"/>
  </w:style>
  <w:style w:type="paragraph" w:customStyle="1" w:styleId="99347971C91741CA9337C5877284159F">
    <w:name w:val="99347971C91741CA9337C5877284159F"/>
  </w:style>
  <w:style w:type="paragraph" w:customStyle="1" w:styleId="E1A43A66712C4C049227A68EBC104AB3">
    <w:name w:val="E1A43A66712C4C049227A68EBC104AB3"/>
  </w:style>
  <w:style w:type="paragraph" w:customStyle="1" w:styleId="6364FB51E3CA431D8E61F03E3D86C2B3">
    <w:name w:val="6364FB51E3CA431D8E61F03E3D86C2B3"/>
  </w:style>
  <w:style w:type="paragraph" w:customStyle="1" w:styleId="90E52092FFF64C109768F1AAF7C796F1">
    <w:name w:val="90E52092FFF64C109768F1AAF7C796F1"/>
  </w:style>
  <w:style w:type="paragraph" w:customStyle="1" w:styleId="4BF926BEEF6F4F43B66666C77B770DC6">
    <w:name w:val="4BF926BEEF6F4F43B66666C77B770DC6"/>
  </w:style>
  <w:style w:type="paragraph" w:customStyle="1" w:styleId="80741095576044D0B0EA952DEF299523">
    <w:name w:val="80741095576044D0B0EA952DEF299523"/>
  </w:style>
  <w:style w:type="paragraph" w:customStyle="1" w:styleId="E9582035D97D44B5B1C45EDD07FD9B70">
    <w:name w:val="E9582035D97D44B5B1C45EDD07FD9B70"/>
  </w:style>
  <w:style w:type="paragraph" w:customStyle="1" w:styleId="84565BCD50F4456CAE19CE7C17A7C51C">
    <w:name w:val="84565BCD50F4456CAE19CE7C17A7C51C"/>
  </w:style>
  <w:style w:type="paragraph" w:customStyle="1" w:styleId="3AA87D58631C4B7CB9CA6CA0CA76C35A">
    <w:name w:val="3AA87D58631C4B7CB9CA6CA0CA76C35A"/>
  </w:style>
  <w:style w:type="paragraph" w:customStyle="1" w:styleId="7445101CB82041CDA815263CBC8AB421">
    <w:name w:val="7445101CB82041CDA815263CBC8AB421"/>
  </w:style>
  <w:style w:type="paragraph" w:customStyle="1" w:styleId="9857FD4142844ACC8E581879B9212C9C">
    <w:name w:val="9857FD4142844ACC8E581879B9212C9C"/>
  </w:style>
  <w:style w:type="paragraph" w:customStyle="1" w:styleId="D5C3DE79E819429C91016E4C0574FF82">
    <w:name w:val="D5C3DE79E819429C91016E4C0574FF82"/>
  </w:style>
  <w:style w:type="paragraph" w:customStyle="1" w:styleId="B90A8CF5AAA44041B2E6784A13CF0659">
    <w:name w:val="B90A8CF5AAA44041B2E6784A13CF0659"/>
    <w:rsid w:val="00474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110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Saxena</dc:creator>
  <cp:keywords/>
  <dc:description/>
  <cp:lastModifiedBy>yatharth saxena</cp:lastModifiedBy>
  <cp:revision>41</cp:revision>
  <dcterms:created xsi:type="dcterms:W3CDTF">2018-01-20T11:56:00Z</dcterms:created>
  <dcterms:modified xsi:type="dcterms:W3CDTF">2019-08-11T05:07:00Z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